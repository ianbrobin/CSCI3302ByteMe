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86F07" w14:textId="77777777" w:rsidR="00E65CB5" w:rsidRDefault="00503BC7">
      <w:pPr>
        <w:pStyle w:val="Standard"/>
        <w:jc w:val="right"/>
      </w:pPr>
      <w:r>
        <w:rPr>
          <w:b/>
          <w:bCs/>
        </w:rPr>
        <w:t xml:space="preserve">Team Name: </w:t>
      </w:r>
      <w:proofErr w:type="spellStart"/>
      <w:r>
        <w:t>ByteMe</w:t>
      </w:r>
      <w:proofErr w:type="spellEnd"/>
    </w:p>
    <w:p w14:paraId="271849CB" w14:textId="77777777" w:rsidR="00E65CB5" w:rsidRDefault="00503BC7">
      <w:pPr>
        <w:pStyle w:val="Standard"/>
        <w:jc w:val="right"/>
      </w:pPr>
      <w:r>
        <w:t>Connor Thompson</w:t>
      </w:r>
    </w:p>
    <w:p w14:paraId="69D3B9F3" w14:textId="77777777" w:rsidR="00E65CB5" w:rsidRDefault="00503BC7">
      <w:pPr>
        <w:pStyle w:val="Standard"/>
        <w:jc w:val="right"/>
      </w:pPr>
      <w:r>
        <w:t>Chandler Garthwaite</w:t>
      </w:r>
    </w:p>
    <w:p w14:paraId="7A918ADF" w14:textId="77777777" w:rsidR="00E65CB5" w:rsidRDefault="00503BC7">
      <w:pPr>
        <w:pStyle w:val="Standard"/>
        <w:jc w:val="right"/>
      </w:pPr>
      <w:r>
        <w:t xml:space="preserve">Ian </w:t>
      </w:r>
      <w:proofErr w:type="spellStart"/>
      <w:r>
        <w:t>Brobin</w:t>
      </w:r>
      <w:proofErr w:type="spellEnd"/>
    </w:p>
    <w:p w14:paraId="3C8986EC" w14:textId="77777777" w:rsidR="00E65CB5" w:rsidRDefault="00503BC7">
      <w:pPr>
        <w:pStyle w:val="Standard"/>
        <w:jc w:val="right"/>
      </w:pPr>
      <w:r>
        <w:t>Austin Albert</w:t>
      </w:r>
    </w:p>
    <w:p w14:paraId="0309D398" w14:textId="77777777" w:rsidR="00E65CB5" w:rsidRDefault="00503BC7">
      <w:pPr>
        <w:pStyle w:val="Standard"/>
        <w:jc w:val="center"/>
      </w:pPr>
      <w:r>
        <w:t>Lab 6 Write Up</w:t>
      </w:r>
    </w:p>
    <w:p w14:paraId="2B07291D" w14:textId="77777777" w:rsidR="00E65CB5" w:rsidRDefault="00E65CB5">
      <w:pPr>
        <w:pStyle w:val="Standard"/>
        <w:jc w:val="center"/>
      </w:pPr>
    </w:p>
    <w:p w14:paraId="4CC10E89" w14:textId="040FA9F2" w:rsidR="00E65CB5" w:rsidRDefault="00503BC7">
      <w:pPr>
        <w:pStyle w:val="ListParagraph"/>
        <w:numPr>
          <w:ilvl w:val="0"/>
          <w:numId w:val="4"/>
        </w:numPr>
      </w:pPr>
      <w:r>
        <w:t xml:space="preserve">If you are able to detect an obstacle, you can use a progressively adapting algorithm to gracefully avoid the obstacle and continue on course.  First, the robot can attempt to use an IK feedback controller to go around the object without recalculating the path.  This allows the robot </w:t>
      </w:r>
      <w:r w:rsidR="00C36C9A">
        <w:t>to make</w:t>
      </w:r>
      <w:r>
        <w:t xml:space="preserve"> a “free-form” path around the obstacle and resume the original path after it is avoided.  This works well if a small box is placed in the middle of a room, for example.  If the robot cannot solve a path around an object within a certain search threshold (like if a box blocks a doorway), then it can recalculate a new optimal path starting from its current position.  Then use the code to convert the new Dijkstra’s into new way points and continue using the new way points in your inverse kinematics code.</w:t>
      </w:r>
    </w:p>
    <w:p w14:paraId="255775D0" w14:textId="77777777" w:rsidR="00E65CB5" w:rsidRDefault="00E65CB5">
      <w:pPr>
        <w:pStyle w:val="ListParagraph"/>
      </w:pPr>
    </w:p>
    <w:p w14:paraId="0D92714D" w14:textId="36E764B3" w:rsidR="00FD28AA" w:rsidRDefault="00FD28AA">
      <w:pPr>
        <w:pStyle w:val="ListParagraph"/>
        <w:numPr>
          <w:ilvl w:val="0"/>
          <w:numId w:val="2"/>
        </w:numPr>
      </w:pPr>
    </w:p>
    <w:p w14:paraId="13F7E680" w14:textId="28DB5B0D" w:rsidR="00FD28AA" w:rsidRDefault="00FD28AA" w:rsidP="00FD28AA">
      <w:pPr>
        <w:pStyle w:val="ListParagraph"/>
        <w:numPr>
          <w:ilvl w:val="1"/>
          <w:numId w:val="2"/>
        </w:numPr>
      </w:pPr>
      <w:r>
        <w:t>(1.2, 0.2) -&gt; (0.225, 0.2) -&gt; (0.225, 0.975)</w:t>
      </w:r>
    </w:p>
    <w:p w14:paraId="4292DED9" w14:textId="0BB30676" w:rsidR="00FD28AA" w:rsidRDefault="00FD28AA" w:rsidP="00FD28AA">
      <w:pPr>
        <w:pStyle w:val="ListParagraph"/>
        <w:numPr>
          <w:ilvl w:val="1"/>
          <w:numId w:val="2"/>
        </w:numPr>
      </w:pPr>
      <w:r>
        <w:t>(0.9, 0.3) -&gt; (0.72375, 0.</w:t>
      </w:r>
      <w:r w:rsidR="00413C2C">
        <w:t>3</w:t>
      </w:r>
      <w:r>
        <w:t>) -&gt; (0.72375, 0.63825) -&gt; (0.9, 0.63825) -&gt; (0.9, 0.75)</w:t>
      </w:r>
    </w:p>
    <w:p w14:paraId="1E944BF6" w14:textId="478A1509" w:rsidR="00FD28AA" w:rsidRDefault="00FD28AA" w:rsidP="00FD28AA">
      <w:pPr>
        <w:pStyle w:val="ListParagraph"/>
        <w:numPr>
          <w:ilvl w:val="1"/>
          <w:numId w:val="2"/>
        </w:numPr>
      </w:pPr>
      <w:r>
        <w:t>(1.2, 0.2) -&gt; (0.225, 0.2) -&gt; (0.225, 0.975)</w:t>
      </w:r>
    </w:p>
    <w:p w14:paraId="2EAD3179" w14:textId="0D312F7E" w:rsidR="00FD28AA" w:rsidRDefault="00FD28AA" w:rsidP="00FD28AA">
      <w:pPr>
        <w:pStyle w:val="ListParagraph"/>
        <w:numPr>
          <w:ilvl w:val="1"/>
          <w:numId w:val="2"/>
        </w:numPr>
      </w:pPr>
      <w:r>
        <w:t>(0.225, 0.6) -&gt; (0.225, 0.42675) -&gt; (0.61275, 0.42675) -&gt; (0.61275, 0.</w:t>
      </w:r>
      <w:r w:rsidR="00413C2C">
        <w:t>3</w:t>
      </w:r>
      <w:r>
        <w:t>) -&gt; (1.35, 0.3)</w:t>
      </w:r>
    </w:p>
    <w:p w14:paraId="7D635F72" w14:textId="77777777" w:rsidR="00B82C91" w:rsidRDefault="00B82C91" w:rsidP="00B82C91">
      <w:pPr>
        <w:pStyle w:val="ListParagraph"/>
        <w:numPr>
          <w:ilvl w:val="0"/>
          <w:numId w:val="2"/>
        </w:numPr>
      </w:pPr>
    </w:p>
    <w:p w14:paraId="6DB2469D" w14:textId="34F55582" w:rsidR="00B82C91" w:rsidRDefault="00B82C91" w:rsidP="00B82C91">
      <w:pPr>
        <w:pStyle w:val="ListParagraph"/>
        <w:numPr>
          <w:ilvl w:val="1"/>
          <w:numId w:val="2"/>
        </w:numPr>
      </w:pPr>
      <w:r>
        <w:t>Video Link</w:t>
      </w:r>
      <w:r w:rsidR="00144CDB">
        <w:t xml:space="preserve">s: </w:t>
      </w:r>
      <w:bookmarkStart w:id="0" w:name="_GoBack"/>
      <w:bookmarkEnd w:id="0"/>
      <w:r>
        <w:fldChar w:fldCharType="begin"/>
      </w:r>
      <w:r>
        <w:instrText xml:space="preserve"> HYPERLINK "</w:instrText>
      </w:r>
      <w:r w:rsidRPr="00B82C91">
        <w:instrText>https://drive.google.com/open?id=1vxLaWVphhiGFHT81jtS_Kn31-Wd1ir6H</w:instrText>
      </w:r>
      <w:r>
        <w:instrText xml:space="preserve">" </w:instrText>
      </w:r>
      <w:r>
        <w:fldChar w:fldCharType="separate"/>
      </w:r>
      <w:r w:rsidRPr="004B5B87">
        <w:rPr>
          <w:rStyle w:val="Hyperlink"/>
        </w:rPr>
        <w:t>https://drive.google.com/open?id=1vxLaWVphhiGFHT81jtS_Kn31-Wd1ir6H</w:t>
      </w:r>
      <w:r>
        <w:fldChar w:fldCharType="end"/>
      </w:r>
    </w:p>
    <w:p w14:paraId="79525B5B" w14:textId="4C40C0F6" w:rsidR="008C0896" w:rsidRDefault="008C0896">
      <w:pPr>
        <w:pStyle w:val="ListParagraph"/>
        <w:numPr>
          <w:ilvl w:val="0"/>
          <w:numId w:val="2"/>
        </w:numPr>
      </w:pPr>
      <w:r>
        <w:t xml:space="preserve">Connor Thompson, Chandler Garthwaite, Ian </w:t>
      </w:r>
      <w:proofErr w:type="spellStart"/>
      <w:r>
        <w:t>Brobin</w:t>
      </w:r>
      <w:proofErr w:type="spellEnd"/>
      <w:r>
        <w:t>, Austin Albert</w:t>
      </w:r>
    </w:p>
    <w:p w14:paraId="6B376B97" w14:textId="2F6672FB" w:rsidR="008C0896" w:rsidRDefault="008C0896">
      <w:pPr>
        <w:pStyle w:val="ListParagraph"/>
        <w:numPr>
          <w:ilvl w:val="0"/>
          <w:numId w:val="2"/>
        </w:numPr>
      </w:pPr>
      <w:r>
        <w:t>We spent ~6 hours programming this lab</w:t>
      </w:r>
    </w:p>
    <w:sectPr w:rsidR="008C089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6883DD" w14:textId="77777777" w:rsidR="0015281F" w:rsidRDefault="0015281F">
      <w:r>
        <w:separator/>
      </w:r>
    </w:p>
  </w:endnote>
  <w:endnote w:type="continuationSeparator" w:id="0">
    <w:p w14:paraId="47AB3830" w14:textId="77777777" w:rsidR="0015281F" w:rsidRDefault="001528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F">
    <w:altName w:val="Calibri"/>
    <w:panose1 w:val="020B0604020202020204"/>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font>
  <w:font w:name="Noto Sans CJK SC">
    <w:panose1 w:val="020B0604020202020204"/>
    <w:charset w:val="00"/>
    <w:family w:val="auto"/>
    <w:pitch w:val="variable"/>
  </w:font>
  <w:font w:name="Lohit Devanagari">
    <w:panose1 w:val="020B0604020202020204"/>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7F23D1" w14:textId="77777777" w:rsidR="0015281F" w:rsidRDefault="0015281F">
      <w:r>
        <w:rPr>
          <w:color w:val="000000"/>
        </w:rPr>
        <w:separator/>
      </w:r>
    </w:p>
  </w:footnote>
  <w:footnote w:type="continuationSeparator" w:id="0">
    <w:p w14:paraId="6CB6FA0F" w14:textId="77777777" w:rsidR="0015281F" w:rsidRDefault="001528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A12208"/>
    <w:multiLevelType w:val="multilevel"/>
    <w:tmpl w:val="6D12A568"/>
    <w:styleLink w:val="WWNum2"/>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E46266D"/>
    <w:multiLevelType w:val="multilevel"/>
    <w:tmpl w:val="C28E5F3E"/>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56B3751"/>
    <w:multiLevelType w:val="multilevel"/>
    <w:tmpl w:val="C85AA2D0"/>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abstractNumId w:val="2"/>
  </w:num>
  <w:num w:numId="2">
    <w:abstractNumId w:val="1"/>
  </w:num>
  <w:num w:numId="3">
    <w:abstractNumId w:val="0"/>
  </w:num>
  <w:num w:numId="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CB5"/>
    <w:rsid w:val="00144CDB"/>
    <w:rsid w:val="0015281F"/>
    <w:rsid w:val="002B339F"/>
    <w:rsid w:val="00413C2C"/>
    <w:rsid w:val="00503BC7"/>
    <w:rsid w:val="008C0896"/>
    <w:rsid w:val="00B82C91"/>
    <w:rsid w:val="00BC3836"/>
    <w:rsid w:val="00C36C9A"/>
    <w:rsid w:val="00E65CB5"/>
    <w:rsid w:val="00FD2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E93A18"/>
  <w15:docId w15:val="{CB5C8636-2DE4-0447-A6F1-CFBA52A9A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F"/>
        <w:sz w:val="24"/>
        <w:szCs w:val="24"/>
        <w:lang w:val="en-US" w:eastAsia="en-US" w:bidi="ar-SA"/>
      </w:rPr>
    </w:rPrDefault>
    <w:pPrDefault>
      <w:pPr>
        <w:widowControl w:val="0"/>
        <w:autoSpaceDN w:val="0"/>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ohit Devanagari"/>
    </w:rPr>
  </w:style>
  <w:style w:type="paragraph" w:styleId="Caption">
    <w:name w:val="caption"/>
    <w:basedOn w:val="Standard"/>
    <w:next w:val="Standard"/>
    <w:pPr>
      <w:spacing w:after="200"/>
    </w:pPr>
    <w:rPr>
      <w:i/>
      <w:iCs/>
      <w:color w:val="44546A"/>
      <w:sz w:val="18"/>
      <w:szCs w:val="18"/>
    </w:rPr>
  </w:style>
  <w:style w:type="paragraph" w:customStyle="1" w:styleId="Index">
    <w:name w:val="Index"/>
    <w:basedOn w:val="Standard"/>
    <w:pPr>
      <w:suppressLineNumbers/>
    </w:pPr>
    <w:rPr>
      <w:rFonts w:cs="Lohit Devanagari"/>
    </w:rPr>
  </w:style>
  <w:style w:type="paragraph" w:styleId="ListParagraph">
    <w:name w:val="List Paragraph"/>
    <w:basedOn w:val="Standard"/>
    <w:pPr>
      <w:ind w:left="720"/>
    </w:p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character" w:styleId="Hyperlink">
    <w:name w:val="Hyperlink"/>
    <w:basedOn w:val="DefaultParagraphFont"/>
    <w:uiPriority w:val="99"/>
    <w:unhideWhenUsed/>
    <w:rsid w:val="00B82C91"/>
    <w:rPr>
      <w:color w:val="0563C1" w:themeColor="hyperlink"/>
      <w:u w:val="single"/>
    </w:rPr>
  </w:style>
  <w:style w:type="character" w:styleId="UnresolvedMention">
    <w:name w:val="Unresolved Mention"/>
    <w:basedOn w:val="DefaultParagraphFont"/>
    <w:uiPriority w:val="99"/>
    <w:semiHidden/>
    <w:unhideWhenUsed/>
    <w:rsid w:val="00B82C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212</Words>
  <Characters>1214</Characters>
  <Application>Microsoft Office Word</Application>
  <DocSecurity>0</DocSecurity>
  <Lines>10</Lines>
  <Paragraphs>2</Paragraphs>
  <ScaleCrop>false</ScaleCrop>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Connor Thompson</dc:creator>
  <cp:lastModifiedBy>Connor Thompson</cp:lastModifiedBy>
  <cp:revision>7</cp:revision>
  <dcterms:created xsi:type="dcterms:W3CDTF">2020-04-01T02:58:00Z</dcterms:created>
  <dcterms:modified xsi:type="dcterms:W3CDTF">2020-04-01T05:58:00Z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